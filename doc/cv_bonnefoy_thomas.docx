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C47C" w14:textId="757BD467" w:rsidR="000F61B9" w:rsidRPr="000F61B9" w:rsidRDefault="000F61B9" w:rsidP="007E3DA2">
      <w:pPr>
        <w:pStyle w:val="Coordonnes"/>
        <w:rPr>
          <w:rFonts w:eastAsia="Cambria" w:cs="Cambria"/>
          <w:color w:val="595959"/>
          <w:sz w:val="20"/>
          <w:szCs w:val="20"/>
        </w:rPr>
      </w:pPr>
      <w:r w:rsidRPr="000F61B9">
        <w:rPr>
          <w:rFonts w:eastAsia="Cambria" w:cs="Cambria"/>
          <w:color w:val="595959"/>
          <w:sz w:val="20"/>
          <w:szCs w:val="20"/>
        </w:rPr>
        <w:t>46 bis Avenue Anatole France</w:t>
      </w:r>
    </w:p>
    <w:p w14:paraId="6A7FADCF" w14:textId="18AEC8B0" w:rsidR="000F61B9" w:rsidRDefault="000F61B9" w:rsidP="007E3DA2">
      <w:pPr>
        <w:pStyle w:val="Coordonnes"/>
        <w:rPr>
          <w:rFonts w:eastAsia="Cambria" w:cs="Cambria"/>
          <w:color w:val="595959"/>
          <w:sz w:val="20"/>
          <w:szCs w:val="20"/>
        </w:rPr>
      </w:pPr>
      <w:r>
        <w:rPr>
          <w:rFonts w:eastAsia="Cambria" w:cs="Cambria"/>
          <w:color w:val="595959"/>
          <w:sz w:val="20"/>
          <w:szCs w:val="20"/>
        </w:rPr>
        <w:t>69700 Givors</w:t>
      </w:r>
    </w:p>
    <w:p w14:paraId="260277F9" w14:textId="7D66C425" w:rsidR="000F61B9" w:rsidRPr="000F61B9" w:rsidRDefault="000F61B9" w:rsidP="007E3DA2">
      <w:pPr>
        <w:pStyle w:val="Coordonnes"/>
        <w:rPr>
          <w:rStyle w:val="Accentuation"/>
          <w:sz w:val="20"/>
          <w:szCs w:val="20"/>
        </w:rPr>
      </w:pPr>
      <w:r w:rsidRPr="000F61B9">
        <w:rPr>
          <w:rFonts w:eastAsia="Cambria" w:cs="Cambria"/>
          <w:color w:val="595959"/>
          <w:sz w:val="20"/>
          <w:szCs w:val="20"/>
        </w:rPr>
        <w:t>06 38 96 83 92</w:t>
      </w:r>
    </w:p>
    <w:p w14:paraId="097EF973" w14:textId="313A5603" w:rsidR="009C4C2A" w:rsidRPr="00293282" w:rsidRDefault="000F61B9" w:rsidP="007E3DA2">
      <w:pPr>
        <w:pStyle w:val="Coordonnes"/>
      </w:pPr>
      <w:r>
        <w:rPr>
          <w:rStyle w:val="Accentuation"/>
        </w:rPr>
        <w:t>Thomas.bonnefoy14@gmail.com</w:t>
      </w:r>
    </w:p>
    <w:p w14:paraId="6734538B" w14:textId="31B7D4C4" w:rsidR="009C4C2A" w:rsidRPr="00293282" w:rsidRDefault="00000000" w:rsidP="00293282">
      <w:pPr>
        <w:pStyle w:val="Titre"/>
      </w:pPr>
      <w:sdt>
        <w:sdtPr>
          <w:alias w:val="Entrez votre nom :"/>
          <w:tag w:val="Entrez votre nom :"/>
          <w:id w:val="65386479"/>
          <w:placeholder>
            <w:docPart w:val="651AD1CFADA4403B9E6C1E6748575CC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8A1227">
            <w:t>bonnefoy thomas</w:t>
          </w:r>
        </w:sdtContent>
      </w:sdt>
    </w:p>
    <w:tbl>
      <w:tblPr>
        <w:tblStyle w:val="TableaudeCV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Tableau de disposition de C.V."/>
      </w:tblPr>
      <w:tblGrid>
        <w:gridCol w:w="1915"/>
        <w:gridCol w:w="7831"/>
      </w:tblGrid>
      <w:tr w:rsidR="009B4D16" w:rsidRPr="00293282" w14:paraId="70F4B37A" w14:textId="77777777" w:rsidTr="008A1227">
        <w:tc>
          <w:tcPr>
            <w:tcW w:w="1915" w:type="dxa"/>
          </w:tcPr>
          <w:p w14:paraId="3A7A8727" w14:textId="77777777" w:rsidR="009B4D16" w:rsidRDefault="008A1227">
            <w:pPr>
              <w:pStyle w:val="Titre1"/>
            </w:pPr>
            <w:r>
              <w:t xml:space="preserve">competance et </w:t>
            </w:r>
          </w:p>
          <w:p w14:paraId="5D75E020" w14:textId="4B9288DE" w:rsidR="008A1227" w:rsidRPr="00293282" w:rsidRDefault="008A1227">
            <w:pPr>
              <w:pStyle w:val="Titre1"/>
            </w:pPr>
            <w:r>
              <w:t>capacites</w:t>
            </w:r>
          </w:p>
        </w:tc>
        <w:tc>
          <w:tcPr>
            <w:tcW w:w="7831" w:type="dxa"/>
            <w:tcMar>
              <w:left w:w="274" w:type="dxa"/>
            </w:tcMar>
          </w:tcPr>
          <w:p w14:paraId="169F1BA8" w14:textId="5264E2D7" w:rsidR="009B4D16" w:rsidRPr="00293282" w:rsidRDefault="008A1227" w:rsidP="008A1227">
            <w:r>
              <w:t>Sérieux, autonome et confiant</w:t>
            </w:r>
          </w:p>
        </w:tc>
      </w:tr>
      <w:tr w:rsidR="009B4D16" w:rsidRPr="00293282" w14:paraId="5BE35C5C" w14:textId="77777777" w:rsidTr="008A1227">
        <w:tc>
          <w:tcPr>
            <w:tcW w:w="1915" w:type="dxa"/>
          </w:tcPr>
          <w:p w14:paraId="7696390B" w14:textId="3375552F" w:rsidR="009B4D16" w:rsidRPr="00293282" w:rsidRDefault="008A1227" w:rsidP="00C70F03">
            <w:pPr>
              <w:pStyle w:val="Titre1"/>
            </w:pPr>
            <w:r>
              <w:t>experience</w:t>
            </w:r>
          </w:p>
        </w:tc>
        <w:tc>
          <w:tcPr>
            <w:tcW w:w="7831" w:type="dxa"/>
            <w:tcMar>
              <w:left w:w="274" w:type="dxa"/>
            </w:tcMar>
          </w:tcPr>
          <w:p w14:paraId="64C394FC" w14:textId="3E7FFE4D" w:rsidR="007E59B8" w:rsidRDefault="008A1227" w:rsidP="008A1227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BOULANGERIE PONCET, IRIGNY janvier 2021</w:t>
            </w:r>
          </w:p>
          <w:p w14:paraId="24C1421B" w14:textId="1B60943A" w:rsidR="008A1227" w:rsidRDefault="008A1227" w:rsidP="008A1227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Stage de 3eme pendant une semaine.</w:t>
            </w:r>
          </w:p>
          <w:p w14:paraId="5783CCC5" w14:textId="01471AC9" w:rsidR="008A1227" w:rsidRDefault="008A1227" w:rsidP="008A1227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Préparation de pains, viennoiseries et pizzas.</w:t>
            </w:r>
          </w:p>
          <w:p w14:paraId="798AC638" w14:textId="17A076C9" w:rsidR="008A1227" w:rsidRPr="008A1227" w:rsidRDefault="008A1227" w:rsidP="008A1227">
            <w:pPr>
              <w:pStyle w:val="Listepuces"/>
              <w:numPr>
                <w:ilvl w:val="0"/>
                <w:numId w:val="0"/>
              </w:numPr>
              <w:rPr>
                <w:b/>
                <w:bCs/>
              </w:rPr>
            </w:pPr>
          </w:p>
        </w:tc>
      </w:tr>
      <w:tr w:rsidR="009B4D16" w:rsidRPr="00293282" w14:paraId="726D7428" w14:textId="77777777" w:rsidTr="008A1227">
        <w:tc>
          <w:tcPr>
            <w:tcW w:w="1915" w:type="dxa"/>
          </w:tcPr>
          <w:p w14:paraId="3C5B25BD" w14:textId="43C7888A" w:rsidR="009B4D16" w:rsidRPr="00293282" w:rsidRDefault="008A1227" w:rsidP="00C70F03">
            <w:pPr>
              <w:pStyle w:val="Titre1"/>
            </w:pPr>
            <w:r>
              <w:t>formation</w:t>
            </w:r>
          </w:p>
        </w:tc>
        <w:tc>
          <w:tcPr>
            <w:tcW w:w="7831" w:type="dxa"/>
            <w:tcMar>
              <w:left w:w="274" w:type="dxa"/>
            </w:tcMar>
          </w:tcPr>
          <w:p w14:paraId="045413A2" w14:textId="78439AD5" w:rsidR="008A1227" w:rsidRPr="008A1227" w:rsidRDefault="00F21DEB" w:rsidP="00F21DEB">
            <w:pPr>
              <w:spacing w:after="103"/>
            </w:pPr>
            <w:r w:rsidRPr="00F21DEB">
              <w:rPr>
                <w:rFonts w:ascii="Calibri" w:eastAsia="Calibri" w:hAnsi="Calibri" w:cs="Calibri"/>
                <w:b/>
                <w:color w:val="404040"/>
              </w:rPr>
              <w:t>É</w:t>
            </w:r>
            <w:r w:rsidR="008A1227" w:rsidRPr="008A1227">
              <w:rPr>
                <w:rFonts w:ascii="Calibri" w:eastAsia="Calibri" w:hAnsi="Calibri" w:cs="Calibri"/>
                <w:b/>
                <w:color w:val="404040"/>
              </w:rPr>
              <w:t xml:space="preserve">COLE </w:t>
            </w:r>
            <w:r>
              <w:rPr>
                <w:rFonts w:ascii="Calibri" w:eastAsia="Calibri" w:hAnsi="Calibri" w:cs="Calibri"/>
                <w:b/>
                <w:color w:val="404040"/>
              </w:rPr>
              <w:t xml:space="preserve">MATERNELLE </w:t>
            </w:r>
            <w:r w:rsidRPr="00F21DEB">
              <w:rPr>
                <w:rFonts w:ascii="Calibri" w:eastAsia="Calibri" w:hAnsi="Calibri" w:cs="Calibri"/>
                <w:b/>
                <w:color w:val="404040"/>
              </w:rPr>
              <w:t>É</w:t>
            </w:r>
            <w:r>
              <w:rPr>
                <w:rFonts w:ascii="Calibri" w:eastAsia="Calibri" w:hAnsi="Calibri" w:cs="Calibri"/>
                <w:b/>
                <w:color w:val="404040"/>
              </w:rPr>
              <w:t>COLE DU VILLAGE, IRIGNY</w:t>
            </w:r>
            <w:r w:rsidR="008A1227" w:rsidRPr="008A1227">
              <w:rPr>
                <w:rFonts w:ascii="Calibri" w:eastAsia="Calibri" w:hAnsi="Calibri" w:cs="Calibri"/>
                <w:b/>
                <w:color w:val="404040"/>
              </w:rPr>
              <w:t xml:space="preserve"> </w:t>
            </w:r>
            <w:r w:rsidR="008A1227" w:rsidRPr="008A1227">
              <w:rPr>
                <w:rFonts w:ascii="Calibri" w:eastAsia="Calibri" w:hAnsi="Calibri" w:cs="Calibri"/>
              </w:rPr>
              <w:t xml:space="preserve"> </w:t>
            </w:r>
          </w:p>
          <w:p w14:paraId="3F0FDE94" w14:textId="5497C3BB" w:rsidR="00F21DEB" w:rsidRDefault="00F21DEB" w:rsidP="00F21DEB">
            <w:pPr>
              <w:spacing w:after="110"/>
              <w:rPr>
                <w:rFonts w:ascii="Calibri" w:eastAsia="Calibri" w:hAnsi="Calibri" w:cs="Calibri"/>
                <w:b/>
                <w:color w:val="404040"/>
              </w:rPr>
            </w:pPr>
            <w:r w:rsidRPr="00F21DEB">
              <w:rPr>
                <w:rFonts w:ascii="Calibri" w:eastAsia="Calibri" w:hAnsi="Calibri" w:cs="Calibri"/>
                <w:b/>
                <w:color w:val="404040"/>
              </w:rPr>
              <w:t>É</w:t>
            </w:r>
            <w:r w:rsidR="008A1227" w:rsidRPr="008A1227">
              <w:rPr>
                <w:rFonts w:ascii="Calibri" w:eastAsia="Calibri" w:hAnsi="Calibri" w:cs="Calibri"/>
                <w:b/>
                <w:color w:val="404040"/>
              </w:rPr>
              <w:t xml:space="preserve">COLE </w:t>
            </w:r>
            <w:r>
              <w:rPr>
                <w:rFonts w:ascii="Calibri" w:eastAsia="Calibri" w:hAnsi="Calibri" w:cs="Calibri"/>
                <w:b/>
                <w:color w:val="404040"/>
              </w:rPr>
              <w:t>PRIMAIRE GABRIEL PERI, GIVORS</w:t>
            </w:r>
            <w:r w:rsidRPr="008A1227">
              <w:rPr>
                <w:rFonts w:ascii="Calibri" w:eastAsia="Calibri" w:hAnsi="Calibri" w:cs="Calibri"/>
                <w:b/>
                <w:color w:val="404040"/>
              </w:rPr>
              <w:t xml:space="preserve"> </w:t>
            </w:r>
          </w:p>
          <w:p w14:paraId="4C04521E" w14:textId="5D3CBB91" w:rsidR="00F21DEB" w:rsidRDefault="00F21DEB" w:rsidP="00F21DEB">
            <w:pPr>
              <w:spacing w:after="110"/>
              <w:rPr>
                <w:rFonts w:ascii="Calibri" w:eastAsia="Calibri" w:hAnsi="Calibri" w:cs="Calibri"/>
              </w:rPr>
            </w:pPr>
            <w:r w:rsidRPr="008A1227">
              <w:rPr>
                <w:rFonts w:ascii="Calibri" w:eastAsia="Calibri" w:hAnsi="Calibri" w:cs="Calibri"/>
                <w:b/>
                <w:color w:val="404040"/>
              </w:rPr>
              <w:t>COLLEGE PAUL VALLON</w:t>
            </w:r>
            <w:r>
              <w:rPr>
                <w:rFonts w:ascii="Calibri" w:eastAsia="Calibri" w:hAnsi="Calibri" w:cs="Calibri"/>
                <w:b/>
                <w:color w:val="404040"/>
              </w:rPr>
              <w:t>,</w:t>
            </w:r>
            <w:r w:rsidRPr="008A1227">
              <w:rPr>
                <w:rFonts w:ascii="Calibri" w:eastAsia="Calibri" w:hAnsi="Calibri" w:cs="Calibri"/>
                <w:b/>
                <w:color w:val="404040"/>
              </w:rPr>
              <w:t xml:space="preserve"> GIVORS BREVET (MENTION BIEN)</w:t>
            </w:r>
          </w:p>
          <w:p w14:paraId="1511BF58" w14:textId="27960E02" w:rsidR="00F21DEB" w:rsidRPr="00F21DEB" w:rsidRDefault="00F21DEB" w:rsidP="00F21DEB">
            <w:pPr>
              <w:spacing w:after="110"/>
            </w:pPr>
            <w:r w:rsidRPr="008A1227">
              <w:rPr>
                <w:rFonts w:ascii="Calibri" w:eastAsia="Calibri" w:hAnsi="Calibri" w:cs="Calibri"/>
                <w:b/>
                <w:color w:val="404040"/>
              </w:rPr>
              <w:t>LYC</w:t>
            </w:r>
            <w:r w:rsidRPr="00F21DEB">
              <w:rPr>
                <w:rFonts w:ascii="Calibri" w:eastAsia="Calibri" w:hAnsi="Calibri" w:cs="Calibri"/>
                <w:b/>
                <w:color w:val="404040"/>
              </w:rPr>
              <w:t>É</w:t>
            </w:r>
            <w:r w:rsidRPr="008A1227">
              <w:rPr>
                <w:rFonts w:ascii="Calibri" w:eastAsia="Calibri" w:hAnsi="Calibri" w:cs="Calibri"/>
                <w:b/>
                <w:color w:val="404040"/>
              </w:rPr>
              <w:t xml:space="preserve">E ARAGON PICASSO, GIVORS SECONDE GENERALE </w:t>
            </w:r>
            <w:r w:rsidRPr="008A1227">
              <w:rPr>
                <w:rFonts w:ascii="Calibri" w:eastAsia="Calibri" w:hAnsi="Calibri" w:cs="Calibri"/>
              </w:rPr>
              <w:t xml:space="preserve"> </w:t>
            </w:r>
          </w:p>
          <w:p w14:paraId="23F7C459" w14:textId="08A256C7" w:rsidR="00F21DEB" w:rsidRPr="00F21DEB" w:rsidRDefault="00F21DEB" w:rsidP="00F21DEB">
            <w:pPr>
              <w:spacing w:after="59"/>
            </w:pPr>
            <w:r w:rsidRPr="008A1227">
              <w:rPr>
                <w:rFonts w:ascii="Calibri" w:eastAsia="Calibri" w:hAnsi="Calibri" w:cs="Calibri"/>
                <w:b/>
                <w:color w:val="404040"/>
              </w:rPr>
              <w:t>LYC</w:t>
            </w:r>
            <w:r w:rsidRPr="00F21DEB">
              <w:rPr>
                <w:rFonts w:ascii="Calibri" w:eastAsia="Calibri" w:hAnsi="Calibri" w:cs="Calibri"/>
                <w:b/>
                <w:color w:val="404040"/>
              </w:rPr>
              <w:t>É</w:t>
            </w:r>
            <w:r w:rsidRPr="008A1227">
              <w:rPr>
                <w:rFonts w:ascii="Calibri" w:eastAsia="Calibri" w:hAnsi="Calibri" w:cs="Calibri"/>
                <w:b/>
                <w:color w:val="404040"/>
              </w:rPr>
              <w:t xml:space="preserve">E ARAGON PICASSO, GIVORS 1ERE STI2D (ORAL IT 18/20) </w:t>
            </w:r>
            <w:r w:rsidRPr="008A1227">
              <w:rPr>
                <w:rFonts w:ascii="Calibri" w:eastAsia="Calibri" w:hAnsi="Calibri" w:cs="Calibri"/>
              </w:rPr>
              <w:t xml:space="preserve"> </w:t>
            </w:r>
          </w:p>
          <w:p w14:paraId="3241EE28" w14:textId="61307448" w:rsidR="00F21DEB" w:rsidRPr="00F21DEB" w:rsidRDefault="00F21DEB" w:rsidP="00F21DEB">
            <w:pPr>
              <w:spacing w:after="87"/>
              <w:rPr>
                <w:rFonts w:ascii="Calibri" w:eastAsia="Calibri" w:hAnsi="Calibri" w:cs="Calibri"/>
                <w:b/>
                <w:color w:val="404040"/>
              </w:rPr>
            </w:pPr>
            <w:r w:rsidRPr="008A1227">
              <w:rPr>
                <w:rFonts w:ascii="Calibri" w:eastAsia="Calibri" w:hAnsi="Calibri" w:cs="Calibri"/>
                <w:b/>
                <w:color w:val="404040"/>
              </w:rPr>
              <w:t>LYC</w:t>
            </w:r>
            <w:r w:rsidRPr="00F21DEB">
              <w:rPr>
                <w:rFonts w:ascii="Calibri" w:eastAsia="Calibri" w:hAnsi="Calibri" w:cs="Calibri"/>
                <w:b/>
                <w:color w:val="404040"/>
              </w:rPr>
              <w:t>É</w:t>
            </w:r>
            <w:r w:rsidRPr="008A1227">
              <w:rPr>
                <w:rFonts w:ascii="Calibri" w:eastAsia="Calibri" w:hAnsi="Calibri" w:cs="Calibri"/>
                <w:b/>
                <w:color w:val="404040"/>
              </w:rPr>
              <w:t xml:space="preserve">E ARAGON PICASSO, GIVORS TERM STI2D SPE SIN </w:t>
            </w:r>
          </w:p>
          <w:p w14:paraId="711E7C6A" w14:textId="265A4887" w:rsidR="003F47D0" w:rsidRDefault="003F47D0" w:rsidP="008A1227">
            <w:pPr>
              <w:spacing w:after="0"/>
              <w:rPr>
                <w:rFonts w:ascii="Calibri" w:eastAsia="Calibri" w:hAnsi="Calibri" w:cs="Calibri"/>
              </w:rPr>
            </w:pPr>
          </w:p>
          <w:p w14:paraId="6F5E7981" w14:textId="7CDBA11A" w:rsidR="00F21DEB" w:rsidRPr="00F21DEB" w:rsidRDefault="00F21DEB" w:rsidP="008A1227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F21DEB">
              <w:rPr>
                <w:rFonts w:ascii="Calibri" w:eastAsia="Calibri" w:hAnsi="Calibri" w:cs="Calibri"/>
                <w:b/>
                <w:bCs/>
              </w:rPr>
              <w:t>P</w:t>
            </w:r>
            <w:r>
              <w:rPr>
                <w:rFonts w:ascii="Calibri" w:eastAsia="Calibri" w:hAnsi="Calibri" w:cs="Calibri"/>
                <w:b/>
                <w:bCs/>
              </w:rPr>
              <w:t>ARTICIPATION A LA CORD</w:t>
            </w:r>
            <w:r w:rsidRPr="00F21DEB">
              <w:rPr>
                <w:rFonts w:ascii="Calibri" w:eastAsia="Calibri" w:hAnsi="Calibri" w:cs="Calibri"/>
                <w:b/>
                <w:bCs/>
              </w:rPr>
              <w:t>É</w:t>
            </w:r>
            <w:r>
              <w:rPr>
                <w:rFonts w:ascii="Calibri" w:eastAsia="Calibri" w:hAnsi="Calibri" w:cs="Calibri"/>
                <w:b/>
                <w:bCs/>
              </w:rPr>
              <w:t>E DE LA R</w:t>
            </w:r>
            <w:r w:rsidRPr="00F21DEB">
              <w:rPr>
                <w:rFonts w:ascii="Calibri" w:eastAsia="Calibri" w:hAnsi="Calibri" w:cs="Calibri"/>
                <w:b/>
                <w:bCs/>
              </w:rPr>
              <w:t>É</w:t>
            </w:r>
            <w:r>
              <w:rPr>
                <w:rFonts w:ascii="Calibri" w:eastAsia="Calibri" w:hAnsi="Calibri" w:cs="Calibri"/>
                <w:b/>
                <w:bCs/>
              </w:rPr>
              <w:t>USSITE</w:t>
            </w:r>
          </w:p>
          <w:p w14:paraId="42592F04" w14:textId="56E9F591" w:rsidR="000F61B9" w:rsidRPr="00293282" w:rsidRDefault="000F61B9" w:rsidP="008A1227">
            <w:pPr>
              <w:spacing w:after="0"/>
            </w:pPr>
          </w:p>
        </w:tc>
      </w:tr>
      <w:tr w:rsidR="009B4D16" w:rsidRPr="00293282" w14:paraId="4F9E6794" w14:textId="77777777" w:rsidTr="008A1227">
        <w:tc>
          <w:tcPr>
            <w:tcW w:w="1915" w:type="dxa"/>
          </w:tcPr>
          <w:p w14:paraId="6C0E1C36" w14:textId="48620FD0" w:rsidR="009B4D16" w:rsidRPr="00293282" w:rsidRDefault="008A1227" w:rsidP="00C70F03">
            <w:pPr>
              <w:pStyle w:val="Titre1"/>
            </w:pPr>
            <w:r>
              <w:t>langues</w:t>
            </w:r>
          </w:p>
        </w:tc>
        <w:tc>
          <w:tcPr>
            <w:tcW w:w="7831" w:type="dxa"/>
            <w:tcMar>
              <w:left w:w="274" w:type="dxa"/>
            </w:tcMar>
          </w:tcPr>
          <w:p w14:paraId="38E8A212" w14:textId="58258322" w:rsidR="003F47D0" w:rsidRPr="00293282" w:rsidRDefault="008A1227" w:rsidP="003F47D0">
            <w:r>
              <w:t>Anglais et Espagnol niveau scolaires</w:t>
            </w:r>
          </w:p>
        </w:tc>
      </w:tr>
      <w:tr w:rsidR="008A1227" w:rsidRPr="00293282" w14:paraId="4FA2FF5C" w14:textId="77777777" w:rsidTr="008A1227">
        <w:tblPrEx>
          <w:tblCellMar>
            <w:bottom w:w="144" w:type="dxa"/>
          </w:tblCellMar>
        </w:tblPrEx>
        <w:tc>
          <w:tcPr>
            <w:tcW w:w="1915" w:type="dxa"/>
          </w:tcPr>
          <w:p w14:paraId="3AF6A47E" w14:textId="7D8CF659" w:rsidR="008A1227" w:rsidRPr="00293282" w:rsidRDefault="008A1227" w:rsidP="006E15A1">
            <w:pPr>
              <w:pStyle w:val="Titre1"/>
            </w:pPr>
            <w:r>
              <w:t>leadership</w:t>
            </w:r>
          </w:p>
        </w:tc>
        <w:tc>
          <w:tcPr>
            <w:tcW w:w="7831" w:type="dxa"/>
          </w:tcPr>
          <w:p w14:paraId="7083F5E0" w14:textId="5C633C7E" w:rsidR="008A1227" w:rsidRDefault="000F61B9" w:rsidP="000F61B9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 xml:space="preserve">    </w:t>
            </w:r>
            <w:r w:rsidR="008A1227">
              <w:t>V évent : Dans le cadre du lycée, eSport est-il un sport ?</w:t>
            </w:r>
          </w:p>
          <w:p w14:paraId="51A46D2D" w14:textId="77777777" w:rsidR="000F61B9" w:rsidRDefault="000F61B9" w:rsidP="000F61B9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 xml:space="preserve">    </w:t>
            </w:r>
            <w:r w:rsidR="008A1227">
              <w:t>Participation active et encadrement des volontaires. Réparation</w:t>
            </w:r>
            <w:r>
              <w:t xml:space="preserve"> </w:t>
            </w:r>
          </w:p>
          <w:p w14:paraId="784A2037" w14:textId="5D5323EE" w:rsidR="008A1227" w:rsidRDefault="000F61B9" w:rsidP="000F61B9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 xml:space="preserve">    </w:t>
            </w:r>
            <w:proofErr w:type="gramStart"/>
            <w:r>
              <w:t>d</w:t>
            </w:r>
            <w:r w:rsidR="008A1227">
              <w:t>e</w:t>
            </w:r>
            <w:proofErr w:type="gramEnd"/>
            <w:r>
              <w:t xml:space="preserve"> </w:t>
            </w:r>
            <w:r w:rsidR="008A1227">
              <w:t>manettes de Switch au lycée.</w:t>
            </w:r>
          </w:p>
          <w:p w14:paraId="4164B5E6" w14:textId="4CE7AB2B" w:rsidR="000F61B9" w:rsidRPr="00293282" w:rsidRDefault="000F61B9" w:rsidP="000F61B9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 xml:space="preserve">    </w:t>
            </w:r>
            <w:r w:rsidR="008A1227">
              <w:t>Maintenance d’ordinateurs pour particuliers</w:t>
            </w:r>
          </w:p>
        </w:tc>
      </w:tr>
      <w:tr w:rsidR="000F61B9" w:rsidRPr="00293282" w14:paraId="61DDAD50" w14:textId="77777777" w:rsidTr="000F61B9">
        <w:tblPrEx>
          <w:tblCellMar>
            <w:bottom w:w="144" w:type="dxa"/>
          </w:tblCellMar>
        </w:tblPrEx>
        <w:tc>
          <w:tcPr>
            <w:tcW w:w="1915" w:type="dxa"/>
          </w:tcPr>
          <w:p w14:paraId="3CDD1C1C" w14:textId="77777777" w:rsidR="000F61B9" w:rsidRPr="00293282" w:rsidRDefault="000F61B9" w:rsidP="00BF20A1">
            <w:pPr>
              <w:pStyle w:val="Titre1"/>
            </w:pPr>
            <w:r>
              <w:t>langues</w:t>
            </w:r>
          </w:p>
        </w:tc>
        <w:tc>
          <w:tcPr>
            <w:tcW w:w="7831" w:type="dxa"/>
          </w:tcPr>
          <w:p w14:paraId="098C2E6C" w14:textId="6F9E45A9" w:rsidR="000F61B9" w:rsidRPr="00293282" w:rsidRDefault="000F61B9" w:rsidP="00BF20A1">
            <w:r>
              <w:t xml:space="preserve">    Manga, automobile, jeux vidéo et VTT</w:t>
            </w:r>
          </w:p>
        </w:tc>
      </w:tr>
    </w:tbl>
    <w:p w14:paraId="0FC864E7" w14:textId="77777777" w:rsidR="000F61B9" w:rsidRDefault="008A1227" w:rsidP="008A1227">
      <w:r>
        <w:rPr>
          <w:rFonts w:ascii="Calibri" w:eastAsia="Calibri" w:hAnsi="Calibri" w:cs="Calibri"/>
        </w:rPr>
        <w:t xml:space="preserve"> </w:t>
      </w:r>
    </w:p>
    <w:p w14:paraId="67EBC990" w14:textId="4B657F10" w:rsidR="008A1227" w:rsidRDefault="008A1227" w:rsidP="008A1227"/>
    <w:sectPr w:rsidR="008A1227" w:rsidSect="00EF31B9">
      <w:footerReference w:type="default" r:id="rId8"/>
      <w:pgSz w:w="11906" w:h="16838" w:code="9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2697A" w14:textId="77777777" w:rsidR="00816EB3" w:rsidRDefault="00816EB3">
      <w:pPr>
        <w:spacing w:after="0" w:line="240" w:lineRule="auto"/>
      </w:pPr>
      <w:r>
        <w:separator/>
      </w:r>
    </w:p>
    <w:p w14:paraId="178546A3" w14:textId="77777777" w:rsidR="00816EB3" w:rsidRDefault="00816EB3"/>
    <w:p w14:paraId="6EF3A278" w14:textId="77777777" w:rsidR="00816EB3" w:rsidRDefault="00816EB3"/>
  </w:endnote>
  <w:endnote w:type="continuationSeparator" w:id="0">
    <w:p w14:paraId="67147621" w14:textId="77777777" w:rsidR="00816EB3" w:rsidRDefault="00816EB3">
      <w:pPr>
        <w:spacing w:after="0" w:line="240" w:lineRule="auto"/>
      </w:pPr>
      <w:r>
        <w:continuationSeparator/>
      </w:r>
    </w:p>
    <w:p w14:paraId="1704C255" w14:textId="77777777" w:rsidR="00816EB3" w:rsidRDefault="00816EB3"/>
    <w:p w14:paraId="2C9FF166" w14:textId="77777777" w:rsidR="00816EB3" w:rsidRDefault="00816E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deCV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Tableau de disposition de pied de page"/>
    </w:tblPr>
    <w:tblGrid>
      <w:gridCol w:w="3139"/>
      <w:gridCol w:w="6607"/>
    </w:tblGrid>
    <w:tr w:rsidR="008F11E2" w14:paraId="5C0F6828" w14:textId="77777777" w:rsidTr="001E7033">
      <w:tc>
        <w:tcPr>
          <w:tcW w:w="3240" w:type="dxa"/>
        </w:tcPr>
        <w:p w14:paraId="02731AEA" w14:textId="77777777" w:rsidR="008F11E2" w:rsidRDefault="008F11E2" w:rsidP="003C409E">
          <w:pPr>
            <w:pStyle w:val="Pieddepage"/>
          </w:pPr>
          <w:r w:rsidRPr="008F11E2">
            <w:rPr>
              <w:lang w:bidi="fr-FR"/>
            </w:rPr>
            <w:t>Page </w:t>
          </w:r>
          <w:r w:rsidRPr="008F11E2">
            <w:rPr>
              <w:lang w:bidi="fr-FR"/>
            </w:rPr>
            <w:fldChar w:fldCharType="begin"/>
          </w:r>
          <w:r w:rsidRPr="008F11E2">
            <w:rPr>
              <w:lang w:bidi="fr-FR"/>
            </w:rPr>
            <w:instrText xml:space="preserve"> PAGE </w:instrText>
          </w:r>
          <w:r w:rsidRPr="008F11E2">
            <w:rPr>
              <w:lang w:bidi="fr-FR"/>
            </w:rPr>
            <w:fldChar w:fldCharType="separate"/>
          </w:r>
          <w:r w:rsidR="00430D74">
            <w:rPr>
              <w:noProof/>
              <w:lang w:bidi="fr-FR"/>
            </w:rPr>
            <w:t>2</w:t>
          </w:r>
          <w:r w:rsidRPr="008F11E2">
            <w:rPr>
              <w:lang w:bidi="fr-FR"/>
            </w:rPr>
            <w:fldChar w:fldCharType="end"/>
          </w:r>
        </w:p>
      </w:tc>
      <w:tc>
        <w:tcPr>
          <w:tcW w:w="6840" w:type="dxa"/>
        </w:tcPr>
        <w:p w14:paraId="14DC21F5" w14:textId="2844DCBC" w:rsidR="008F11E2" w:rsidRDefault="00000000" w:rsidP="001E7033">
          <w:pPr>
            <w:pStyle w:val="Pieddepage-Aligndroite"/>
          </w:pPr>
          <w:sdt>
            <w:sdtPr>
              <w:alias w:val="Entrez votre nom :"/>
              <w:tag w:val="Entrez votre nom :"/>
              <w:id w:val="1942648725"/>
              <w:placeholder>
                <w:docPart w:val="26DD11EB57BF4C388C4196E8B4905EB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r w:rsidR="008A1227">
                <w:t>bonnefoy thomas</w:t>
              </w:r>
            </w:sdtContent>
          </w:sdt>
        </w:p>
      </w:tc>
    </w:tr>
  </w:tbl>
  <w:p w14:paraId="561BA132" w14:textId="77777777" w:rsidR="009C4C2A" w:rsidRDefault="009C4C2A" w:rsidP="008F11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18754" w14:textId="77777777" w:rsidR="00816EB3" w:rsidRDefault="00816EB3">
      <w:pPr>
        <w:spacing w:after="0" w:line="240" w:lineRule="auto"/>
      </w:pPr>
      <w:r>
        <w:separator/>
      </w:r>
    </w:p>
    <w:p w14:paraId="402159A3" w14:textId="77777777" w:rsidR="00816EB3" w:rsidRDefault="00816EB3"/>
    <w:p w14:paraId="5A789DED" w14:textId="77777777" w:rsidR="00816EB3" w:rsidRDefault="00816EB3"/>
  </w:footnote>
  <w:footnote w:type="continuationSeparator" w:id="0">
    <w:p w14:paraId="630FC121" w14:textId="77777777" w:rsidR="00816EB3" w:rsidRDefault="00816EB3">
      <w:pPr>
        <w:spacing w:after="0" w:line="240" w:lineRule="auto"/>
      </w:pPr>
      <w:r>
        <w:continuationSeparator/>
      </w:r>
    </w:p>
    <w:p w14:paraId="6E710CF1" w14:textId="77777777" w:rsidR="00816EB3" w:rsidRDefault="00816EB3"/>
    <w:p w14:paraId="020A605B" w14:textId="77777777" w:rsidR="00816EB3" w:rsidRDefault="00816E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14BF3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193596">
    <w:abstractNumId w:val="10"/>
  </w:num>
  <w:num w:numId="2" w16cid:durableId="1647473003">
    <w:abstractNumId w:val="9"/>
  </w:num>
  <w:num w:numId="3" w16cid:durableId="1534877874">
    <w:abstractNumId w:val="7"/>
  </w:num>
  <w:num w:numId="4" w16cid:durableId="1216315296">
    <w:abstractNumId w:val="6"/>
  </w:num>
  <w:num w:numId="5" w16cid:durableId="1666323050">
    <w:abstractNumId w:val="5"/>
  </w:num>
  <w:num w:numId="6" w16cid:durableId="1847094836">
    <w:abstractNumId w:val="4"/>
  </w:num>
  <w:num w:numId="7" w16cid:durableId="1271816630">
    <w:abstractNumId w:val="8"/>
  </w:num>
  <w:num w:numId="8" w16cid:durableId="1805468586">
    <w:abstractNumId w:val="3"/>
  </w:num>
  <w:num w:numId="9" w16cid:durableId="1490290357">
    <w:abstractNumId w:val="2"/>
  </w:num>
  <w:num w:numId="10" w16cid:durableId="622883114">
    <w:abstractNumId w:val="1"/>
  </w:num>
  <w:num w:numId="11" w16cid:durableId="1234781540">
    <w:abstractNumId w:val="0"/>
  </w:num>
  <w:num w:numId="12" w16cid:durableId="8195390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27"/>
    <w:rsid w:val="00004F39"/>
    <w:rsid w:val="0007274C"/>
    <w:rsid w:val="000A0D31"/>
    <w:rsid w:val="000F61B9"/>
    <w:rsid w:val="001E7033"/>
    <w:rsid w:val="001F2802"/>
    <w:rsid w:val="0022794A"/>
    <w:rsid w:val="002327C6"/>
    <w:rsid w:val="0028156A"/>
    <w:rsid w:val="002828A5"/>
    <w:rsid w:val="00293282"/>
    <w:rsid w:val="002B2EA8"/>
    <w:rsid w:val="00306857"/>
    <w:rsid w:val="003341C4"/>
    <w:rsid w:val="00340376"/>
    <w:rsid w:val="003F47D0"/>
    <w:rsid w:val="00415C27"/>
    <w:rsid w:val="00430D74"/>
    <w:rsid w:val="004363AC"/>
    <w:rsid w:val="004857EE"/>
    <w:rsid w:val="00486FF2"/>
    <w:rsid w:val="00545EBD"/>
    <w:rsid w:val="006039A6"/>
    <w:rsid w:val="00681958"/>
    <w:rsid w:val="006E0C31"/>
    <w:rsid w:val="0076504D"/>
    <w:rsid w:val="00776552"/>
    <w:rsid w:val="007E3DA2"/>
    <w:rsid w:val="007E59B8"/>
    <w:rsid w:val="007F70C7"/>
    <w:rsid w:val="00816EB3"/>
    <w:rsid w:val="008362E3"/>
    <w:rsid w:val="00847604"/>
    <w:rsid w:val="008A1227"/>
    <w:rsid w:val="008F11E2"/>
    <w:rsid w:val="00973159"/>
    <w:rsid w:val="0097602F"/>
    <w:rsid w:val="00982FF6"/>
    <w:rsid w:val="00986F49"/>
    <w:rsid w:val="009B4D16"/>
    <w:rsid w:val="009B5D1A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D6544"/>
    <w:rsid w:val="00BF3396"/>
    <w:rsid w:val="00C379BF"/>
    <w:rsid w:val="00C5794C"/>
    <w:rsid w:val="00C70F03"/>
    <w:rsid w:val="00D62B96"/>
    <w:rsid w:val="00E22010"/>
    <w:rsid w:val="00E5345A"/>
    <w:rsid w:val="00EB452E"/>
    <w:rsid w:val="00EF31B9"/>
    <w:rsid w:val="00F21DEB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1B650"/>
  <w15:chartTrackingRefBased/>
  <w15:docId w15:val="{072E849F-1D3B-40F1-8862-EA6AE499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fr-FR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Titre1">
    <w:name w:val="heading 1"/>
    <w:basedOn w:val="Normal"/>
    <w:link w:val="Titre1Car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8F11E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11E2"/>
  </w:style>
  <w:style w:type="character" w:styleId="Textedelespacerserv">
    <w:name w:val="Placeholder Text"/>
    <w:basedOn w:val="Policepardfaut"/>
    <w:uiPriority w:val="99"/>
    <w:semiHidden/>
    <w:rsid w:val="00BF3396"/>
    <w:rPr>
      <w:color w:val="595959" w:themeColor="text1" w:themeTint="A6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TableaudeCV">
    <w:name w:val="Tableau de C.V."/>
    <w:basedOn w:val="Tableau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ccentuation">
    <w:name w:val="Emphasis"/>
    <w:basedOn w:val="Policepardfaut"/>
    <w:uiPriority w:val="1"/>
    <w:qFormat/>
    <w:rsid w:val="0022794A"/>
    <w:rPr>
      <w:color w:val="1F4E79" w:themeColor="accent1" w:themeShade="80"/>
    </w:rPr>
  </w:style>
  <w:style w:type="paragraph" w:customStyle="1" w:styleId="Coordonnes">
    <w:name w:val="Coordonnées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Pieddepage-Aligndroite">
    <w:name w:val="Pied de page - Aligné à droite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epuces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En-tte">
    <w:name w:val="header"/>
    <w:basedOn w:val="Normal"/>
    <w:link w:val="En-tteCar"/>
    <w:uiPriority w:val="99"/>
    <w:rsid w:val="00545EBD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EBD"/>
  </w:style>
  <w:style w:type="paragraph" w:styleId="Textedebulles">
    <w:name w:val="Balloon Text"/>
    <w:basedOn w:val="Normal"/>
    <w:link w:val="TextedebullesC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7604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847604"/>
  </w:style>
  <w:style w:type="paragraph" w:styleId="Normalcentr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4760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47604"/>
  </w:style>
  <w:style w:type="paragraph" w:styleId="Corpsdetexte2">
    <w:name w:val="Body Text 2"/>
    <w:basedOn w:val="Normal"/>
    <w:link w:val="Corpsdetexte2Car"/>
    <w:uiPriority w:val="99"/>
    <w:semiHidden/>
    <w:unhideWhenUsed/>
    <w:rsid w:val="0084760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847604"/>
  </w:style>
  <w:style w:type="paragraph" w:styleId="Corpsdetexte3">
    <w:name w:val="Body Text 3"/>
    <w:basedOn w:val="Normal"/>
    <w:link w:val="Corpsdetexte3C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47604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847604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847604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847604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847604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847604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847604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847604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47604"/>
    <w:rPr>
      <w:szCs w:val="16"/>
    </w:rPr>
  </w:style>
  <w:style w:type="character" w:styleId="Titredulivre">
    <w:name w:val="Book Title"/>
    <w:basedOn w:val="Policepardfaut"/>
    <w:uiPriority w:val="33"/>
    <w:semiHidden/>
    <w:qFormat/>
    <w:rsid w:val="00415C27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8"/>
    <w:semiHidden/>
    <w:rsid w:val="00847604"/>
  </w:style>
  <w:style w:type="table" w:styleId="Grillecouleur">
    <w:name w:val="Colorful Grid"/>
    <w:basedOn w:val="Tableau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847604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604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76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7604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8"/>
    <w:semiHidden/>
    <w:unhideWhenUsed/>
    <w:rsid w:val="00847604"/>
  </w:style>
  <w:style w:type="character" w:customStyle="1" w:styleId="DateCar">
    <w:name w:val="Date Car"/>
    <w:basedOn w:val="Policepardfaut"/>
    <w:link w:val="Date"/>
    <w:uiPriority w:val="8"/>
    <w:semiHidden/>
    <w:rsid w:val="00847604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47604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847604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847604"/>
  </w:style>
  <w:style w:type="character" w:styleId="Appeldenotedefin">
    <w:name w:val="endnote reference"/>
    <w:basedOn w:val="Policepardfaut"/>
    <w:uiPriority w:val="99"/>
    <w:semiHidden/>
    <w:unhideWhenUsed/>
    <w:rsid w:val="0084760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47604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84760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7604"/>
    <w:rPr>
      <w:szCs w:val="20"/>
    </w:rPr>
  </w:style>
  <w:style w:type="table" w:styleId="TableauGrille1Clair">
    <w:name w:val="Grid Table 1 Light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847604"/>
  </w:style>
  <w:style w:type="paragraph" w:styleId="AdresseHTML">
    <w:name w:val="HTML Address"/>
    <w:basedOn w:val="Normal"/>
    <w:link w:val="AdresseHTMLC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847604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84760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847604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7604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84760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15C27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847604"/>
  </w:style>
  <w:style w:type="paragraph" w:styleId="Liste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enumros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Paragraphedeliste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847604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847604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847604"/>
  </w:style>
  <w:style w:type="character" w:styleId="Numrodepage">
    <w:name w:val="page number"/>
    <w:basedOn w:val="Policepardfaut"/>
    <w:uiPriority w:val="99"/>
    <w:semiHidden/>
    <w:unhideWhenUsed/>
    <w:rsid w:val="00847604"/>
  </w:style>
  <w:style w:type="table" w:styleId="Tableausimple1">
    <w:name w:val="Plain Table 1"/>
    <w:basedOn w:val="Tableau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47604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415C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8"/>
    <w:semiHidden/>
    <w:unhideWhenUsed/>
    <w:rsid w:val="00847604"/>
  </w:style>
  <w:style w:type="character" w:customStyle="1" w:styleId="SalutationsCar">
    <w:name w:val="Salutations Car"/>
    <w:basedOn w:val="Policepardfaut"/>
    <w:link w:val="Salutations"/>
    <w:uiPriority w:val="8"/>
    <w:semiHidden/>
    <w:rsid w:val="00847604"/>
  </w:style>
  <w:style w:type="paragraph" w:styleId="Signature">
    <w:name w:val="Signature"/>
    <w:basedOn w:val="Normal"/>
    <w:link w:val="SignatureC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8"/>
    <w:semiHidden/>
    <w:rsid w:val="00847604"/>
  </w:style>
  <w:style w:type="character" w:styleId="lev">
    <w:name w:val="Strong"/>
    <w:basedOn w:val="Policepardfaut"/>
    <w:uiPriority w:val="9"/>
    <w:semiHidden/>
    <w:qFormat/>
    <w:rsid w:val="00847604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857EE"/>
    <w:rPr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qFormat/>
    <w:rsid w:val="00847604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link w:val="TitreC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itreTR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customStyle="1" w:styleId="Titre1Car">
    <w:name w:val="Titre 1 Car"/>
    <w:basedOn w:val="Policepardfaut"/>
    <w:link w:val="Titre1"/>
    <w:uiPriority w:val="4"/>
    <w:rsid w:val="008A1227"/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character" w:customStyle="1" w:styleId="Titre2Car">
    <w:name w:val="Titre 2 Car"/>
    <w:basedOn w:val="Policepardfaut"/>
    <w:link w:val="Titre2"/>
    <w:uiPriority w:val="4"/>
    <w:rsid w:val="008A1227"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C.V.%20pour%20transfert%20inter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1AD1CFADA4403B9E6C1E6748575C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B96EFC-4EC0-4338-87AC-F3BD363514B3}"/>
      </w:docPartPr>
      <w:docPartBody>
        <w:p w:rsidR="00182864" w:rsidRDefault="00000000">
          <w:pPr>
            <w:pStyle w:val="651AD1CFADA4403B9E6C1E6748575CC9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26DD11EB57BF4C388C4196E8B4905E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7C8A1C-DE1C-4307-A08F-E28570552417}"/>
      </w:docPartPr>
      <w:docPartBody>
        <w:p w:rsidR="00182864" w:rsidRDefault="00584844" w:rsidP="00584844">
          <w:pPr>
            <w:pStyle w:val="26DD11EB57BF4C388C4196E8B4905EBD"/>
          </w:pPr>
          <w:r w:rsidRPr="00293282">
            <w:rPr>
              <w:lang w:bidi="fr-FR"/>
            </w:rPr>
            <w:t>Compétences et capacités 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44"/>
    <w:rsid w:val="0018085E"/>
    <w:rsid w:val="00182864"/>
    <w:rsid w:val="00284769"/>
    <w:rsid w:val="0058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1"/>
    <w:qFormat/>
    <w:rPr>
      <w:color w:val="1F3864" w:themeColor="accent1" w:themeShade="80"/>
    </w:rPr>
  </w:style>
  <w:style w:type="paragraph" w:customStyle="1" w:styleId="651AD1CFADA4403B9E6C1E6748575CC9">
    <w:name w:val="651AD1CFADA4403B9E6C1E6748575CC9"/>
  </w:style>
  <w:style w:type="paragraph" w:customStyle="1" w:styleId="26DD11EB57BF4C388C4196E8B4905EBD">
    <w:name w:val="26DD11EB57BF4C388C4196E8B4905EBD"/>
    <w:rsid w:val="005848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pour transfert interne</Template>
  <TotalTime>30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Bonnefoy</dc:creator>
  <cp:keywords>bonnefoy thomas</cp:keywords>
  <cp:lastModifiedBy>Thomas Bonnefoy</cp:lastModifiedBy>
  <cp:revision>2</cp:revision>
  <dcterms:created xsi:type="dcterms:W3CDTF">2023-10-30T14:08:00Z</dcterms:created>
  <dcterms:modified xsi:type="dcterms:W3CDTF">2023-12-03T16:22:00Z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